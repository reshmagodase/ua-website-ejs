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FB00D" w14:textId="77777777" w:rsidR="00736810" w:rsidRPr="0039236C" w:rsidRDefault="001A1A06" w:rsidP="00736810">
      <w:pPr>
        <w:pStyle w:val="Name"/>
        <w:jc w:val="center"/>
        <w:rPr>
          <w:rFonts w:asciiTheme="majorHAnsi" w:hAnsiTheme="majorHAnsi"/>
          <w:bCs/>
          <w:sz w:val="30"/>
          <w:szCs w:val="30"/>
          <w:u w:val="single"/>
        </w:rPr>
      </w:pPr>
      <w:r w:rsidRPr="0039236C">
        <w:rPr>
          <w:rFonts w:asciiTheme="majorHAnsi" w:hAnsiTheme="majorHAnsi"/>
          <w:bCs/>
          <w:sz w:val="30"/>
          <w:szCs w:val="30"/>
          <w:u w:val="single"/>
        </w:rPr>
        <w:t>cV</w:t>
      </w:r>
    </w:p>
    <w:p w14:paraId="6CD1DD01" w14:textId="77777777" w:rsidR="00736810" w:rsidRDefault="00736810">
      <w:pPr>
        <w:pStyle w:val="Name"/>
      </w:pPr>
    </w:p>
    <w:p w14:paraId="234104AC" w14:textId="3EDEE35F" w:rsidR="00E1540B" w:rsidRPr="002C6EDC" w:rsidRDefault="00E1540B">
      <w:pPr>
        <w:pStyle w:val="Name"/>
        <w:rPr>
          <w:sz w:val="22"/>
        </w:rPr>
      </w:pPr>
      <w:proofErr w:type="spellStart"/>
      <w:r w:rsidRPr="002C6EDC">
        <w:rPr>
          <w:sz w:val="22"/>
        </w:rPr>
        <w:t>Alexiya</w:t>
      </w:r>
      <w:proofErr w:type="spellEnd"/>
      <w:r w:rsidR="0039236C">
        <w:rPr>
          <w:sz w:val="22"/>
        </w:rPr>
        <w:t xml:space="preserve"> </w:t>
      </w:r>
      <w:proofErr w:type="spellStart"/>
      <w:r w:rsidR="0039236C">
        <w:rPr>
          <w:sz w:val="22"/>
        </w:rPr>
        <w:t>W</w:t>
      </w:r>
      <w:r w:rsidRPr="002C6EDC">
        <w:rPr>
          <w:sz w:val="22"/>
        </w:rPr>
        <w:t>edderburn</w:t>
      </w:r>
      <w:proofErr w:type="spellEnd"/>
    </w:p>
    <w:p w14:paraId="105CF216" w14:textId="77777777" w:rsidR="0059120E" w:rsidRDefault="00E1540B">
      <w:pPr>
        <w:pStyle w:val="ContactInfo"/>
      </w:pPr>
      <w:r>
        <w:t xml:space="preserve">11 Tamer Road  | </w:t>
      </w:r>
      <w:r w:rsidR="00CE3E05">
        <w:t>07399095026 | lexwedderburnx@gmail.com</w:t>
      </w:r>
    </w:p>
    <w:p w14:paraId="58BFE0ED" w14:textId="77777777" w:rsidR="00E1540B" w:rsidRDefault="00E1540B">
      <w:pPr>
        <w:pStyle w:val="ContactInfo"/>
      </w:pPr>
      <w:r>
        <w:t>Sleaford</w:t>
      </w:r>
    </w:p>
    <w:p w14:paraId="3C703DA1" w14:textId="77777777" w:rsidR="002702A8" w:rsidRDefault="00E1540B" w:rsidP="002702A8">
      <w:pPr>
        <w:pStyle w:val="ContactInfo"/>
      </w:pPr>
      <w:r>
        <w:t>NG347SG</w:t>
      </w:r>
    </w:p>
    <w:p w14:paraId="4888224B" w14:textId="77777777" w:rsidR="002702A8" w:rsidRDefault="002702A8" w:rsidP="002702A8">
      <w:pPr>
        <w:pStyle w:val="ContactInfo"/>
      </w:pPr>
    </w:p>
    <w:p w14:paraId="365CC16C" w14:textId="77777777" w:rsidR="002702A8" w:rsidRDefault="00BC12DB" w:rsidP="002702A8">
      <w:pPr>
        <w:pStyle w:val="ContactInfo"/>
        <w:rPr>
          <w:b/>
          <w:bCs/>
        </w:rPr>
      </w:pPr>
      <w:r w:rsidRPr="002702A8">
        <w:rPr>
          <w:b/>
          <w:bCs/>
        </w:rPr>
        <w:t>Personal Profile</w:t>
      </w:r>
    </w:p>
    <w:p w14:paraId="7CCEC923" w14:textId="77777777" w:rsidR="002702A8" w:rsidRDefault="00BC12DB" w:rsidP="002702A8">
      <w:pPr>
        <w:pStyle w:val="ContactInfo"/>
      </w:pPr>
      <w:r>
        <w:t>I am friendly, open and outgoing and enjoy working as part of a team. I like to set realistic goals and always aim to achieve them as I am dedicated, driven and hard working.  I have always strived to do my very best in all my work but I am now looking for a job that I will turn into a career.</w:t>
      </w:r>
    </w:p>
    <w:p w14:paraId="47EC9165" w14:textId="77777777" w:rsidR="002702A8" w:rsidRDefault="00BC12DB" w:rsidP="002702A8">
      <w:pPr>
        <w:pStyle w:val="ContactInfo"/>
      </w:pPr>
      <w:r>
        <w:t xml:space="preserve">I have excellent communication skills both in person and over the phone and am IT literate. </w:t>
      </w:r>
    </w:p>
    <w:p w14:paraId="67F2156F" w14:textId="77777777" w:rsidR="002702A8" w:rsidRDefault="002702A8" w:rsidP="002702A8">
      <w:pPr>
        <w:pStyle w:val="ContactInfo"/>
      </w:pPr>
    </w:p>
    <w:p w14:paraId="724908E4" w14:textId="77777777" w:rsidR="000F16CC" w:rsidRDefault="002702A8" w:rsidP="000F16CC">
      <w:pPr>
        <w:pStyle w:val="ContactInfo"/>
        <w:rPr>
          <w:b/>
          <w:bCs/>
        </w:rPr>
      </w:pPr>
      <w:r w:rsidRPr="000F16CC">
        <w:rPr>
          <w:b/>
          <w:bCs/>
        </w:rPr>
        <w:t xml:space="preserve">Education and </w:t>
      </w:r>
      <w:r w:rsidR="004757CB" w:rsidRPr="000F16CC">
        <w:rPr>
          <w:b/>
          <w:bCs/>
        </w:rPr>
        <w:t>Qualifications</w:t>
      </w:r>
      <w:r w:rsidRPr="000F16CC">
        <w:rPr>
          <w:b/>
          <w:bCs/>
        </w:rPr>
        <w:t xml:space="preserve"> </w:t>
      </w:r>
    </w:p>
    <w:p w14:paraId="2FA3A64D" w14:textId="77777777" w:rsidR="000F16CC" w:rsidRDefault="0097521E" w:rsidP="000F16CC">
      <w:pPr>
        <w:pStyle w:val="ContactInfo"/>
        <w:rPr>
          <w:bCs/>
          <w:sz w:val="24"/>
          <w:szCs w:val="24"/>
        </w:rPr>
      </w:pPr>
      <w:r>
        <w:rPr>
          <w:bCs/>
          <w:sz w:val="24"/>
          <w:szCs w:val="24"/>
        </w:rPr>
        <w:t>Vocational Studies / Boston College</w:t>
      </w:r>
    </w:p>
    <w:p w14:paraId="5824E457" w14:textId="77777777" w:rsidR="000F16CC" w:rsidRDefault="00AD49D4" w:rsidP="000F16CC">
      <w:pPr>
        <w:pStyle w:val="ContactInfo"/>
      </w:pPr>
      <w:r>
        <w:t xml:space="preserve">This course </w:t>
      </w:r>
      <w:r w:rsidR="00D10DBB">
        <w:t xml:space="preserve">prepared me for being in a formal working environment: </w:t>
      </w:r>
      <w:r w:rsidR="00561B91">
        <w:t>dealing with</w:t>
      </w:r>
      <w:r w:rsidR="00D10DBB">
        <w:t xml:space="preserve"> stress and </w:t>
      </w:r>
      <w:r w:rsidR="000F75DA">
        <w:t xml:space="preserve">finding ways </w:t>
      </w:r>
      <w:r w:rsidR="00D10DBB">
        <w:t>resolve difficult situations; communicat</w:t>
      </w:r>
      <w:r w:rsidR="005C4043">
        <w:t>ion and attitude</w:t>
      </w:r>
      <w:r w:rsidR="00D10DBB">
        <w:t xml:space="preserve"> </w:t>
      </w:r>
      <w:r w:rsidR="005C4043">
        <w:t>towards</w:t>
      </w:r>
      <w:r w:rsidR="00D10DBB">
        <w:t xml:space="preserve"> others in the work place including customers, your boss and colleagues; </w:t>
      </w:r>
      <w:r w:rsidR="00561B91">
        <w:t>work presentation and emails</w:t>
      </w:r>
      <w:r w:rsidR="004B5F84">
        <w:t xml:space="preserve">. </w:t>
      </w:r>
    </w:p>
    <w:p w14:paraId="5C53B61D" w14:textId="77777777" w:rsidR="000F16CC" w:rsidRDefault="000F16CC" w:rsidP="000F16CC">
      <w:pPr>
        <w:pStyle w:val="ContactInfo"/>
      </w:pPr>
    </w:p>
    <w:p w14:paraId="796EFA39" w14:textId="77777777" w:rsidR="000F16CC" w:rsidRDefault="00584700" w:rsidP="000F16CC">
      <w:pPr>
        <w:pStyle w:val="ContactInfo"/>
        <w:rPr>
          <w:rFonts w:asciiTheme="majorHAnsi" w:eastAsiaTheme="majorEastAsia" w:hAnsiTheme="majorHAnsi" w:cstheme="majorBidi"/>
          <w:bCs/>
          <w:i/>
          <w:spacing w:val="21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i/>
          <w:spacing w:val="21"/>
          <w:sz w:val="24"/>
          <w:szCs w:val="24"/>
        </w:rPr>
        <w:t>Maths – Level 1</w:t>
      </w:r>
      <w:r w:rsidRPr="00584700">
        <w:rPr>
          <w:rFonts w:asciiTheme="majorHAnsi" w:eastAsiaTheme="majorEastAsia" w:hAnsiTheme="majorHAnsi" w:cstheme="majorBidi"/>
          <w:bCs/>
          <w:i/>
          <w:spacing w:val="21"/>
          <w:sz w:val="24"/>
          <w:szCs w:val="24"/>
        </w:rPr>
        <w:t xml:space="preserve"> / Boston College</w:t>
      </w:r>
    </w:p>
    <w:p w14:paraId="7152C70A" w14:textId="77777777" w:rsidR="000F16CC" w:rsidRDefault="000F16CC" w:rsidP="000F16CC">
      <w:pPr>
        <w:pStyle w:val="ContactInfo"/>
        <w:rPr>
          <w:rFonts w:asciiTheme="majorHAnsi" w:eastAsiaTheme="majorEastAsia" w:hAnsiTheme="majorHAnsi" w:cstheme="majorBidi"/>
          <w:bCs/>
          <w:i/>
          <w:spacing w:val="21"/>
          <w:sz w:val="24"/>
          <w:szCs w:val="24"/>
        </w:rPr>
      </w:pPr>
    </w:p>
    <w:p w14:paraId="384B8921" w14:textId="77777777" w:rsidR="000F16CC" w:rsidRDefault="009D6619" w:rsidP="000F16CC">
      <w:pPr>
        <w:pStyle w:val="ContactInfo"/>
        <w:rPr>
          <w:b/>
          <w:bCs/>
          <w:iCs/>
          <w:sz w:val="24"/>
          <w:szCs w:val="24"/>
        </w:rPr>
      </w:pPr>
      <w:r w:rsidRPr="000F16CC">
        <w:rPr>
          <w:b/>
          <w:bCs/>
          <w:iCs/>
          <w:sz w:val="24"/>
          <w:szCs w:val="24"/>
        </w:rPr>
        <w:t>Work Experience</w:t>
      </w:r>
    </w:p>
    <w:p w14:paraId="3F61D2EB" w14:textId="77777777" w:rsidR="000F16CC" w:rsidRDefault="000F16CC" w:rsidP="000F16CC">
      <w:pPr>
        <w:pStyle w:val="ContactInfo"/>
        <w:rPr>
          <w:b/>
          <w:bCs/>
          <w:iCs/>
          <w:sz w:val="24"/>
          <w:szCs w:val="24"/>
        </w:rPr>
      </w:pPr>
    </w:p>
    <w:p w14:paraId="01081F95" w14:textId="332D89DD" w:rsidR="000F16CC" w:rsidRDefault="001F28A7" w:rsidP="000F16CC">
      <w:pPr>
        <w:pStyle w:val="ContactInf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Product Consultant / </w:t>
      </w:r>
      <w:r w:rsidR="004A755D">
        <w:rPr>
          <w:i/>
          <w:iCs/>
          <w:sz w:val="24"/>
          <w:szCs w:val="24"/>
        </w:rPr>
        <w:t>Tenant Shop</w:t>
      </w:r>
      <w:r w:rsidR="00701F18">
        <w:rPr>
          <w:i/>
          <w:iCs/>
          <w:sz w:val="24"/>
          <w:szCs w:val="24"/>
        </w:rPr>
        <w:t xml:space="preserve"> / 2019</w:t>
      </w:r>
    </w:p>
    <w:p w14:paraId="5CC8249D" w14:textId="2FB05745" w:rsidR="00CF0B6E" w:rsidRDefault="00A24895" w:rsidP="000F16CC">
      <w:pPr>
        <w:pStyle w:val="ContactInfo"/>
      </w:pPr>
      <w:r>
        <w:t xml:space="preserve">As an over the phone company </w:t>
      </w:r>
      <w:r w:rsidR="00FA4054">
        <w:t xml:space="preserve">I worked in a call centre where I took calls from </w:t>
      </w:r>
      <w:r w:rsidR="00A27820">
        <w:t xml:space="preserve">tenants who were moving into new property’s helping relieve the stresses of moving by helping to set up their Broadband (through Sky, Virgin Media or Talk Talk), there energy </w:t>
      </w:r>
      <w:r w:rsidR="002C6EDC">
        <w:t xml:space="preserve">through various </w:t>
      </w:r>
      <w:r w:rsidR="0039236C">
        <w:t>providers and their insurance (including home insurance and life insurance)</w:t>
      </w:r>
      <w:r w:rsidR="00481527">
        <w:t xml:space="preserve"> by </w:t>
      </w:r>
      <w:r w:rsidR="00F92DE9">
        <w:t>finding out</w:t>
      </w:r>
      <w:r w:rsidR="00481527">
        <w:t xml:space="preserve"> what </w:t>
      </w:r>
      <w:r w:rsidR="00D45B44">
        <w:t xml:space="preserve">individual </w:t>
      </w:r>
      <w:r w:rsidR="00481527">
        <w:t>custome</w:t>
      </w:r>
      <w:r w:rsidR="00D45B44">
        <w:t xml:space="preserve">rs </w:t>
      </w:r>
      <w:r w:rsidR="00481527">
        <w:t xml:space="preserve">want </w:t>
      </w:r>
      <w:r w:rsidR="00A81CCD">
        <w:t xml:space="preserve">for their home. I would </w:t>
      </w:r>
      <w:r w:rsidR="00DB2FD7">
        <w:t xml:space="preserve">also call out to tenants if necessary </w:t>
      </w:r>
      <w:r w:rsidR="008F5C8A">
        <w:t>and handled complaints</w:t>
      </w:r>
      <w:r w:rsidR="001D2E35">
        <w:t xml:space="preserve"> in a calm</w:t>
      </w:r>
      <w:r w:rsidR="00F64A40">
        <w:t>,</w:t>
      </w:r>
      <w:r w:rsidR="001D2E35">
        <w:t xml:space="preserve"> professional manner following </w:t>
      </w:r>
      <w:r w:rsidR="00CF0B6E">
        <w:t>company procedure</w:t>
      </w:r>
      <w:r w:rsidR="00F64A40">
        <w:t xml:space="preserve"> ensuring the customers </w:t>
      </w:r>
      <w:r w:rsidR="00D55A39">
        <w:t xml:space="preserve">happiness and satisfaction. I focused on delivering excellent customer service </w:t>
      </w:r>
      <w:r w:rsidR="00987E87">
        <w:t>and</w:t>
      </w:r>
      <w:r w:rsidR="00D55A39">
        <w:t xml:space="preserve"> going above and beyond t</w:t>
      </w:r>
      <w:r w:rsidR="00DB718E">
        <w:t xml:space="preserve">o </w:t>
      </w:r>
      <w:r w:rsidR="00E36FFD">
        <w:t xml:space="preserve">assist </w:t>
      </w:r>
      <w:r w:rsidR="007E041C">
        <w:t>the customer as best I could</w:t>
      </w:r>
      <w:r w:rsidR="00543D8E">
        <w:t xml:space="preserve">; for example </w:t>
      </w:r>
      <w:r w:rsidR="003613BB">
        <w:t xml:space="preserve">giving extra time for those with language barriers or are hard of hearing. </w:t>
      </w:r>
    </w:p>
    <w:p w14:paraId="1B10B821" w14:textId="6B748298" w:rsidR="000F16CC" w:rsidRDefault="000F16CC" w:rsidP="000F16CC">
      <w:pPr>
        <w:pStyle w:val="ContactInfo"/>
      </w:pPr>
    </w:p>
    <w:p w14:paraId="6FC2F70A" w14:textId="368C38E3" w:rsidR="000F16CC" w:rsidRDefault="00BA7FFC" w:rsidP="000F16CC">
      <w:pPr>
        <w:pStyle w:val="ContactInf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Factory work / </w:t>
      </w:r>
      <w:proofErr w:type="spellStart"/>
      <w:r>
        <w:rPr>
          <w:i/>
          <w:iCs/>
          <w:sz w:val="24"/>
          <w:szCs w:val="24"/>
        </w:rPr>
        <w:t>A</w:t>
      </w:r>
      <w:r w:rsidR="00F439F6">
        <w:rPr>
          <w:i/>
          <w:iCs/>
          <w:sz w:val="24"/>
          <w:szCs w:val="24"/>
        </w:rPr>
        <w:t>n</w:t>
      </w:r>
      <w:bookmarkStart w:id="0" w:name="_GoBack"/>
      <w:bookmarkEnd w:id="0"/>
      <w:r>
        <w:rPr>
          <w:i/>
          <w:iCs/>
          <w:sz w:val="24"/>
          <w:szCs w:val="24"/>
        </w:rPr>
        <w:t>nyalla</w:t>
      </w:r>
      <w:proofErr w:type="spellEnd"/>
      <w:r w:rsidR="00A87E00">
        <w:rPr>
          <w:i/>
          <w:iCs/>
          <w:sz w:val="24"/>
          <w:szCs w:val="24"/>
        </w:rPr>
        <w:t xml:space="preserve"> /</w:t>
      </w:r>
      <w:r w:rsidR="00701F18">
        <w:rPr>
          <w:i/>
          <w:iCs/>
          <w:sz w:val="24"/>
          <w:szCs w:val="24"/>
        </w:rPr>
        <w:t xml:space="preserve"> 201</w:t>
      </w:r>
      <w:r w:rsidR="00A87E00">
        <w:rPr>
          <w:i/>
          <w:iCs/>
          <w:sz w:val="24"/>
          <w:szCs w:val="24"/>
        </w:rPr>
        <w:t>8-2019</w:t>
      </w:r>
    </w:p>
    <w:p w14:paraId="3DF7D514" w14:textId="53ED2411" w:rsidR="00BA7FFC" w:rsidRDefault="00534B1E" w:rsidP="000F16CC">
      <w:pPr>
        <w:pStyle w:val="ContactInfo"/>
      </w:pPr>
      <w:r>
        <w:t xml:space="preserve">Here I worked on a line with live chicks </w:t>
      </w:r>
      <w:r w:rsidR="002B3EA8">
        <w:t xml:space="preserve">separating the </w:t>
      </w:r>
      <w:r w:rsidR="001B2F97">
        <w:t>C</w:t>
      </w:r>
      <w:r w:rsidR="002B3EA8">
        <w:t xml:space="preserve">ocks from </w:t>
      </w:r>
      <w:r w:rsidR="001B2F97">
        <w:t xml:space="preserve">the Pullets. It was fast pace and </w:t>
      </w:r>
      <w:r w:rsidR="00845378">
        <w:t xml:space="preserve">accuracy was </w:t>
      </w:r>
      <w:r w:rsidR="00BB054A">
        <w:t>crucial.</w:t>
      </w:r>
      <w:r w:rsidR="00845378">
        <w:t xml:space="preserve">. </w:t>
      </w:r>
      <w:r w:rsidR="00866CCA">
        <w:t xml:space="preserve">Preparing on average 250,000 birds a day. </w:t>
      </w:r>
    </w:p>
    <w:p w14:paraId="4A7C0791" w14:textId="564E5E15" w:rsidR="00F54B9E" w:rsidRDefault="00F54B9E" w:rsidP="000F16CC">
      <w:pPr>
        <w:pStyle w:val="ContactInfo"/>
      </w:pPr>
    </w:p>
    <w:p w14:paraId="30A249B7" w14:textId="77777777" w:rsidR="00BC3F54" w:rsidRPr="00534B1E" w:rsidRDefault="00BC3F54" w:rsidP="000F16CC">
      <w:pPr>
        <w:pStyle w:val="ContactInfo"/>
      </w:pPr>
    </w:p>
    <w:p w14:paraId="6E6F0368" w14:textId="77777777" w:rsidR="004A755D" w:rsidRDefault="004A755D">
      <w:pPr>
        <w:rPr>
          <w:i/>
          <w:iCs/>
          <w:sz w:val="24"/>
          <w:szCs w:val="24"/>
        </w:rPr>
      </w:pPr>
    </w:p>
    <w:p w14:paraId="4C04D3FB" w14:textId="77777777" w:rsidR="001F28A7" w:rsidRPr="001F28A7" w:rsidRDefault="001F28A7">
      <w:pPr>
        <w:rPr>
          <w:i/>
          <w:iCs/>
          <w:sz w:val="24"/>
          <w:szCs w:val="24"/>
        </w:rPr>
      </w:pPr>
    </w:p>
    <w:p w14:paraId="5D3E1AD8" w14:textId="77777777" w:rsidR="0059120E" w:rsidRDefault="0059120E">
      <w:pPr>
        <w:pStyle w:val="Heading1"/>
      </w:pPr>
    </w:p>
    <w:p w14:paraId="3298AE81" w14:textId="77777777" w:rsidR="0059120E" w:rsidRDefault="0059120E" w:rsidP="00736810">
      <w:pPr>
        <w:pStyle w:val="Heading2"/>
      </w:pPr>
    </w:p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A01A1" w14:textId="77777777" w:rsidR="00FA35A0" w:rsidRDefault="00FA35A0">
      <w:pPr>
        <w:spacing w:after="0" w:line="240" w:lineRule="auto"/>
      </w:pPr>
      <w:r>
        <w:separator/>
      </w:r>
    </w:p>
  </w:endnote>
  <w:endnote w:type="continuationSeparator" w:id="0">
    <w:p w14:paraId="7F85DBDE" w14:textId="77777777" w:rsidR="00FA35A0" w:rsidRDefault="00FA3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470D3" w14:textId="77777777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07B23" w14:textId="77777777" w:rsidR="00FA35A0" w:rsidRDefault="00FA35A0">
      <w:pPr>
        <w:spacing w:after="0" w:line="240" w:lineRule="auto"/>
      </w:pPr>
      <w:r>
        <w:separator/>
      </w:r>
    </w:p>
  </w:footnote>
  <w:footnote w:type="continuationSeparator" w:id="0">
    <w:p w14:paraId="74513FD1" w14:textId="77777777" w:rsidR="00FA35A0" w:rsidRDefault="00FA3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437AC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2DE3EF" wp14:editId="348E103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D2AA977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11845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108690" wp14:editId="1A071CD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61207F8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0B"/>
    <w:rsid w:val="000162C8"/>
    <w:rsid w:val="00030780"/>
    <w:rsid w:val="0007127A"/>
    <w:rsid w:val="000E3996"/>
    <w:rsid w:val="000F16CC"/>
    <w:rsid w:val="000F6885"/>
    <w:rsid w:val="000F75DA"/>
    <w:rsid w:val="00196AA2"/>
    <w:rsid w:val="001A1A06"/>
    <w:rsid w:val="001A702E"/>
    <w:rsid w:val="001B2F97"/>
    <w:rsid w:val="001D2E35"/>
    <w:rsid w:val="001F0378"/>
    <w:rsid w:val="001F28A7"/>
    <w:rsid w:val="00254F6D"/>
    <w:rsid w:val="002702A8"/>
    <w:rsid w:val="002B3EA8"/>
    <w:rsid w:val="002B529E"/>
    <w:rsid w:val="002C6EDC"/>
    <w:rsid w:val="002E5ABD"/>
    <w:rsid w:val="003613BB"/>
    <w:rsid w:val="0039236C"/>
    <w:rsid w:val="003F7649"/>
    <w:rsid w:val="004042EB"/>
    <w:rsid w:val="00422A17"/>
    <w:rsid w:val="00475116"/>
    <w:rsid w:val="004757CB"/>
    <w:rsid w:val="00481527"/>
    <w:rsid w:val="00481A5E"/>
    <w:rsid w:val="004A755D"/>
    <w:rsid w:val="004B5F84"/>
    <w:rsid w:val="004E6623"/>
    <w:rsid w:val="00534B1E"/>
    <w:rsid w:val="00543D8E"/>
    <w:rsid w:val="00561B91"/>
    <w:rsid w:val="00584700"/>
    <w:rsid w:val="0059120E"/>
    <w:rsid w:val="005C4043"/>
    <w:rsid w:val="005E61AE"/>
    <w:rsid w:val="006110B9"/>
    <w:rsid w:val="00622FB7"/>
    <w:rsid w:val="006615DB"/>
    <w:rsid w:val="00684446"/>
    <w:rsid w:val="00697D3E"/>
    <w:rsid w:val="006A306C"/>
    <w:rsid w:val="00701F18"/>
    <w:rsid w:val="007070B7"/>
    <w:rsid w:val="007330B1"/>
    <w:rsid w:val="00736810"/>
    <w:rsid w:val="00791F48"/>
    <w:rsid w:val="007B05F7"/>
    <w:rsid w:val="007E041C"/>
    <w:rsid w:val="007F5B85"/>
    <w:rsid w:val="0084355C"/>
    <w:rsid w:val="00845378"/>
    <w:rsid w:val="00866CCA"/>
    <w:rsid w:val="008C258A"/>
    <w:rsid w:val="008E2E2A"/>
    <w:rsid w:val="008F5C8A"/>
    <w:rsid w:val="009231FA"/>
    <w:rsid w:val="00925FFF"/>
    <w:rsid w:val="0097459F"/>
    <w:rsid w:val="0097521E"/>
    <w:rsid w:val="00987E87"/>
    <w:rsid w:val="009D6619"/>
    <w:rsid w:val="00A24895"/>
    <w:rsid w:val="00A27820"/>
    <w:rsid w:val="00A40E39"/>
    <w:rsid w:val="00A62F88"/>
    <w:rsid w:val="00A81CCD"/>
    <w:rsid w:val="00A87E00"/>
    <w:rsid w:val="00AA342B"/>
    <w:rsid w:val="00AB480B"/>
    <w:rsid w:val="00AD49D4"/>
    <w:rsid w:val="00B258EA"/>
    <w:rsid w:val="00BA7FFC"/>
    <w:rsid w:val="00BB054A"/>
    <w:rsid w:val="00BC12DB"/>
    <w:rsid w:val="00BC3F54"/>
    <w:rsid w:val="00C71B74"/>
    <w:rsid w:val="00C76768"/>
    <w:rsid w:val="00CE3E05"/>
    <w:rsid w:val="00CF0B6E"/>
    <w:rsid w:val="00D10DBB"/>
    <w:rsid w:val="00D128B3"/>
    <w:rsid w:val="00D45B44"/>
    <w:rsid w:val="00D55A39"/>
    <w:rsid w:val="00DB2FD7"/>
    <w:rsid w:val="00DB718E"/>
    <w:rsid w:val="00DE2F0D"/>
    <w:rsid w:val="00E1540B"/>
    <w:rsid w:val="00E27BDA"/>
    <w:rsid w:val="00E36FFD"/>
    <w:rsid w:val="00EA07F9"/>
    <w:rsid w:val="00F2151A"/>
    <w:rsid w:val="00F35A7A"/>
    <w:rsid w:val="00F439F6"/>
    <w:rsid w:val="00F54B9E"/>
    <w:rsid w:val="00F64A40"/>
    <w:rsid w:val="00F92DE9"/>
    <w:rsid w:val="00FA35A0"/>
    <w:rsid w:val="00FA4054"/>
    <w:rsid w:val="00FB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C52B83"/>
  <w15:chartTrackingRefBased/>
  <w15:docId w15:val="{B6E7ED09-BAAF-6241-9683-B877C2DA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E56271B-ACC1-6A43-AED8-FE5DBCF5B91A%7dtf1639212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%7bAE56271B-ACC1-6A43-AED8-FE5DBCF5B91A%7dtf16392120.dotx</Template>
  <TotalTime>17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Alexiya Wedderburn</dc:creator>
  <cp:keywords/>
  <dc:description/>
  <cp:lastModifiedBy>Alexiya Wedderburn</cp:lastModifiedBy>
  <cp:revision>22</cp:revision>
  <dcterms:created xsi:type="dcterms:W3CDTF">2019-09-11T17:00:00Z</dcterms:created>
  <dcterms:modified xsi:type="dcterms:W3CDTF">2019-10-07T15:54:00Z</dcterms:modified>
</cp:coreProperties>
</file>